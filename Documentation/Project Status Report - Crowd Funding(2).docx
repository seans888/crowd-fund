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8103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D05465">
        <w:rPr>
          <w:rFonts w:cs="Arial"/>
          <w:b/>
          <w:sz w:val="22"/>
          <w:szCs w:val="22"/>
        </w:rPr>
        <w:tab/>
      </w:r>
      <w:r w:rsidR="00D05465">
        <w:rPr>
          <w:rFonts w:cs="Arial"/>
          <w:b/>
          <w:sz w:val="22"/>
          <w:szCs w:val="22"/>
        </w:rPr>
        <w:tab/>
      </w:r>
      <w:r w:rsidR="00F73442">
        <w:rPr>
          <w:rFonts w:cs="Arial"/>
          <w:b/>
          <w:sz w:val="22"/>
          <w:szCs w:val="22"/>
        </w:rPr>
        <w:t xml:space="preserve"> </w:t>
      </w:r>
      <w:r w:rsidR="00F73442" w:rsidRPr="00D05465">
        <w:rPr>
          <w:rFonts w:cs="Arial"/>
          <w:sz w:val="22"/>
          <w:szCs w:val="22"/>
        </w:rPr>
        <w:t xml:space="preserve">Crowd Funding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D05465">
        <w:rPr>
          <w:rFonts w:cs="Arial"/>
          <w:sz w:val="22"/>
          <w:szCs w:val="22"/>
        </w:rPr>
        <w:tab/>
      </w:r>
      <w:r w:rsidR="00D05465">
        <w:rPr>
          <w:rFonts w:cs="Arial"/>
          <w:sz w:val="22"/>
          <w:szCs w:val="22"/>
        </w:rPr>
        <w:tab/>
        <w:t xml:space="preserve"> </w:t>
      </w:r>
      <w:r w:rsidR="00F73442">
        <w:rPr>
          <w:rFonts w:cs="Arial"/>
          <w:sz w:val="22"/>
          <w:szCs w:val="22"/>
        </w:rPr>
        <w:t>D</w:t>
      </w:r>
      <w:r w:rsidR="00D81035">
        <w:rPr>
          <w:rFonts w:cs="Arial"/>
          <w:sz w:val="22"/>
          <w:szCs w:val="22"/>
        </w:rPr>
        <w:t>ocumentation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D8103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r w:rsidR="00D81035" w:rsidRPr="003557E7">
        <w:rPr>
          <w:b/>
          <w:sz w:val="22"/>
          <w:szCs w:val="22"/>
        </w:rPr>
        <w:t>by</w:t>
      </w:r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344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Jorome Mortera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344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Jovin Go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344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Abigail Malapo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F7344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07/04/2016</w:t>
            </w:r>
          </w:p>
        </w:tc>
        <w:tc>
          <w:tcPr>
            <w:tcW w:w="1980" w:type="dxa"/>
          </w:tcPr>
          <w:p w:rsidR="004C4A05" w:rsidRPr="003557E7" w:rsidRDefault="00F7344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Malapo,Mortera,GO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D0546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05465" w:rsidRPr="003557E7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D05465" w:rsidRPr="003557E7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09/30/2016</w:t>
            </w:r>
          </w:p>
        </w:tc>
        <w:tc>
          <w:tcPr>
            <w:tcW w:w="1980" w:type="dxa"/>
          </w:tcPr>
          <w:p w:rsidR="00D05465" w:rsidRPr="003557E7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Malapo,Mortera,GO</w:t>
            </w:r>
          </w:p>
        </w:tc>
        <w:tc>
          <w:tcPr>
            <w:tcW w:w="4140" w:type="dxa"/>
          </w:tcPr>
          <w:p w:rsidR="00D05465" w:rsidRPr="00F73442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</w:t>
            </w:r>
          </w:p>
        </w:tc>
      </w:tr>
      <w:tr w:rsidR="00D8103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10/10/16</w:t>
            </w:r>
          </w:p>
        </w:tc>
        <w:tc>
          <w:tcPr>
            <w:tcW w:w="198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Malapo,Mortera,GO</w:t>
            </w:r>
          </w:p>
        </w:tc>
        <w:tc>
          <w:tcPr>
            <w:tcW w:w="414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Final Document Draft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55BE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55BE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55BE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55BE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55BE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55BE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55BE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F73442" w:rsidRPr="00D05465" w:rsidRDefault="00D81035" w:rsidP="00D05465">
      <w:pPr>
        <w:ind w:left="590" w:firstLine="130"/>
        <w:rPr>
          <w:rFonts w:cs="Arial"/>
          <w:sz w:val="24"/>
        </w:rPr>
      </w:pPr>
      <w:r>
        <w:rPr>
          <w:rFonts w:cs="Arial"/>
          <w:color w:val="000000"/>
          <w:sz w:val="23"/>
          <w:szCs w:val="19"/>
          <w:shd w:val="clear" w:color="auto" w:fill="FFFFFF"/>
        </w:rPr>
        <w:t>Creating the first draft for final document.</w:t>
      </w:r>
    </w:p>
    <w:bookmarkEnd w:id="18"/>
    <w:p w:rsidR="003A1956" w:rsidRDefault="00D81035" w:rsidP="003A1956">
      <w:pPr>
        <w:spacing w:before="240" w:after="240"/>
        <w:jc w:val="center"/>
      </w:pPr>
      <w:r>
        <w:pict>
          <v:shape id="_x0000_i1034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81035" w:rsidRDefault="00D81035" w:rsidP="00D81035">
      <w:pPr>
        <w:ind w:left="576"/>
      </w:pPr>
      <w:r>
        <w:t>Final Document Draft:</w:t>
      </w:r>
    </w:p>
    <w:p w:rsidR="00D81035" w:rsidRDefault="00D81035" w:rsidP="00D81035">
      <w:pPr>
        <w:pStyle w:val="ListParagraph"/>
        <w:numPr>
          <w:ilvl w:val="0"/>
          <w:numId w:val="10"/>
        </w:numPr>
      </w:pPr>
      <w:r>
        <w:t>Rationale of the project</w:t>
      </w:r>
    </w:p>
    <w:p w:rsidR="00D81035" w:rsidRPr="00D81035" w:rsidRDefault="00D81035" w:rsidP="00D81035">
      <w:pPr>
        <w:pStyle w:val="ListParagraph"/>
        <w:numPr>
          <w:ilvl w:val="0"/>
          <w:numId w:val="10"/>
        </w:numPr>
      </w:pPr>
      <w:r>
        <w:t>System Features and Functions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E27808" w:rsidRPr="00E27808" w:rsidRDefault="00E27808" w:rsidP="00E27808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r w:rsidR="00BB5FE3" w:rsidRPr="00C13EAB">
              <w:rPr>
                <w:b w:val="0"/>
              </w:rPr>
              <w:t>by</w:t>
            </w:r>
            <w:r w:rsidRPr="00C13EAB">
              <w:rPr>
                <w:b w:val="0"/>
              </w:rPr>
              <w:t>:</w:t>
            </w:r>
          </w:p>
          <w:p w:rsidR="009435EB" w:rsidRPr="009435EB" w:rsidRDefault="00D00F73" w:rsidP="009435EB">
            <w:pPr>
              <w:spacing w:before="40" w:after="40"/>
            </w:pPr>
            <w:r>
              <w:t>Mortera,</w:t>
            </w:r>
            <w:r w:rsidR="00E17A89">
              <w:t xml:space="preserve"> </w:t>
            </w:r>
            <w:r>
              <w:t>Go,</w:t>
            </w:r>
            <w:r w:rsidR="00E17A89">
              <w:t xml:space="preserve"> </w:t>
            </w:r>
            <w:r>
              <w:t>Malapo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00F73" w:rsidP="009435EB">
            <w:pPr>
              <w:spacing w:before="40" w:after="40"/>
            </w:pPr>
            <w:r>
              <w:t>07/04/2016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00F73" w:rsidP="00D00F7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07/04/2016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07/11/2016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3E3AA6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BB5FE3">
              <w:rPr>
                <w:b w:val="0"/>
              </w:rPr>
              <w:t xml:space="preserve"> </w:t>
            </w:r>
          </w:p>
          <w:p w:rsidR="009435EB" w:rsidRDefault="003E3AA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W</w:t>
            </w:r>
            <w:r w:rsidR="00BB5FE3">
              <w:rPr>
                <w:b w:val="0"/>
              </w:rPr>
              <w:t>orking on the project documentation.</w:t>
            </w:r>
          </w:p>
          <w:p w:rsidR="00D05465" w:rsidRPr="00C13EAB" w:rsidRDefault="00D05465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Prototype improvements.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E27808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8103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Rationale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05465" w:rsidP="00811B77">
                  <w:pPr>
                    <w:spacing w:before="40" w:after="40"/>
                  </w:pPr>
                  <w:r>
                    <w:t>October</w:t>
                  </w:r>
                  <w:r w:rsidR="00530AAB">
                    <w:t xml:space="preserve"> 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81035" w:rsidP="00811B77">
                  <w:pPr>
                    <w:spacing w:before="40" w:after="40"/>
                  </w:pPr>
                  <w:r>
                    <w:t>4</w:t>
                  </w:r>
                  <w:r w:rsidR="00530AAB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81035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81035" w:rsidP="00D8103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System Features and Functions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81035" w:rsidP="00CD4105">
                  <w:pPr>
                    <w:spacing w:before="40" w:after="40"/>
                  </w:pPr>
                  <w:r>
                    <w:t>October 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81035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BB5FE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BB5FE3" w:rsidRPr="00C13EAB" w:rsidRDefault="00BB5FE3" w:rsidP="009435EB">
                  <w:bookmarkStart w:id="22" w:name="_GoBack"/>
                  <w:bookmarkEnd w:id="22"/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3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3"/>
                </w:p>
              </w:tc>
              <w:bookmarkStart w:id="2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4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530AAB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30AAB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 management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05465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</w:t>
                  </w:r>
                  <w:r w:rsidR="00E17A89">
                    <w:t>between groupmates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5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5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6"/>
                </w:p>
                <w:bookmarkStart w:id="2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7"/>
                </w:p>
                <w:bookmarkStart w:id="2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8"/>
                </w:p>
                <w:bookmarkStart w:id="29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9"/>
                </w:p>
                <w:bookmarkStart w:id="30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0"/>
                </w:p>
                <w:bookmarkStart w:id="31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1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E17A89" w:rsidP="00D6695C">
                  <w:r>
                    <w:t xml:space="preserve">To successfully finish the first draft of final documentation.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2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2"/>
                </w:p>
                <w:bookmarkStart w:id="33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3"/>
                </w:p>
                <w:bookmarkStart w:id="34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4"/>
                </w:p>
                <w:bookmarkStart w:id="35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5"/>
                </w:p>
                <w:bookmarkStart w:id="36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6"/>
                </w:p>
                <w:bookmarkStart w:id="37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7"/>
                </w:p>
                <w:bookmarkStart w:id="38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8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8103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9" w:name="_Toc527953323"/>
      <w:bookmarkStart w:id="40" w:name="_Toc67755745"/>
      <w:bookmarkStart w:id="4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2" w:name="_Toc527953324"/>
      <w:bookmarkEnd w:id="39"/>
      <w:r w:rsidR="00E37DB8" w:rsidRPr="00A951FF">
        <w:rPr>
          <w:sz w:val="26"/>
          <w:szCs w:val="26"/>
        </w:rPr>
        <w:t>PPROVALS</w:t>
      </w:r>
      <w:bookmarkEnd w:id="40"/>
      <w:bookmarkEnd w:id="4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D81035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3" w:name="_Toc67755746"/>
      <w:bookmarkStart w:id="44" w:name="_Toc77392562"/>
      <w:r w:rsidRPr="00A951FF">
        <w:rPr>
          <w:sz w:val="26"/>
          <w:szCs w:val="26"/>
        </w:rPr>
        <w:lastRenderedPageBreak/>
        <w:t>APPENDICES</w:t>
      </w:r>
      <w:bookmarkEnd w:id="42"/>
      <w:bookmarkEnd w:id="43"/>
      <w:bookmarkEnd w:id="44"/>
    </w:p>
    <w:p w:rsidR="00C27667" w:rsidRDefault="00D7046C" w:rsidP="003A1956">
      <w:pPr>
        <w:pStyle w:val="Heading2"/>
        <w:spacing w:before="480" w:after="240"/>
      </w:pPr>
      <w:bookmarkStart w:id="45" w:name="_Toc67755747"/>
      <w:bookmarkStart w:id="46" w:name="_Toc77392563"/>
      <w:r>
        <w:t>Document Guidelines</w:t>
      </w:r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  <w:bookmarkStart w:id="47" w:name="Omitted"/>
      <w:bookmarkStart w:id="48" w:name="_Project_Charter_Document_Sections_O"/>
      <w:bookmarkStart w:id="49" w:name="_Project_Quality_Plan_Sections_Omitt"/>
      <w:bookmarkStart w:id="50" w:name="_Toc527953329"/>
      <w:bookmarkStart w:id="51" w:name="_Toc67755752"/>
      <w:bookmarkEnd w:id="47"/>
      <w:bookmarkEnd w:id="48"/>
      <w:bookmarkEnd w:id="49"/>
    </w:p>
    <w:p w:rsidR="002D5392" w:rsidRDefault="00C27667" w:rsidP="003A1956">
      <w:pPr>
        <w:pStyle w:val="Heading2"/>
        <w:spacing w:before="480" w:after="240"/>
      </w:pPr>
      <w:bookmarkStart w:id="5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0"/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81035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BE0" w:rsidRDefault="00255BE0">
      <w:r>
        <w:separator/>
      </w:r>
    </w:p>
  </w:endnote>
  <w:endnote w:type="continuationSeparator" w:id="0">
    <w:p w:rsidR="00255BE0" w:rsidRDefault="0025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E3AA6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81035">
      <w:rPr>
        <w:noProof/>
        <w:sz w:val="18"/>
        <w:szCs w:val="18"/>
      </w:rPr>
      <w:t>10/10/2016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BE0" w:rsidRDefault="00255BE0">
      <w:r>
        <w:separator/>
      </w:r>
    </w:p>
  </w:footnote>
  <w:footnote w:type="continuationSeparator" w:id="0">
    <w:p w:rsidR="00255BE0" w:rsidRDefault="00255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72C81"/>
    <w:multiLevelType w:val="hybridMultilevel"/>
    <w:tmpl w:val="0CB24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6DFE01C8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5BE0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3AA6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0AAB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25A5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5FE3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0F73"/>
    <w:rsid w:val="00D0286D"/>
    <w:rsid w:val="00D05465"/>
    <w:rsid w:val="00D0658C"/>
    <w:rsid w:val="00D210D7"/>
    <w:rsid w:val="00D234D0"/>
    <w:rsid w:val="00D3247B"/>
    <w:rsid w:val="00D5125D"/>
    <w:rsid w:val="00D515FE"/>
    <w:rsid w:val="00D52CF5"/>
    <w:rsid w:val="00D6695C"/>
    <w:rsid w:val="00D7046C"/>
    <w:rsid w:val="00D738D8"/>
    <w:rsid w:val="00D8103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17A89"/>
    <w:rsid w:val="00E27808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6939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442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65C0A2"/>
  <w15:docId w15:val="{58767177-B2D1-438C-A0A7-DBE53197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80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8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mervin</cp:lastModifiedBy>
  <cp:revision>2</cp:revision>
  <cp:lastPrinted>2004-07-12T06:29:00Z</cp:lastPrinted>
  <dcterms:created xsi:type="dcterms:W3CDTF">2016-10-10T15:52:00Z</dcterms:created>
  <dcterms:modified xsi:type="dcterms:W3CDTF">2016-10-10T15:52:00Z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